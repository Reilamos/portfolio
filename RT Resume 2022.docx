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98"/>
        <w:gridCol w:w="6381"/>
        <w:gridCol w:w="352"/>
        <w:gridCol w:w="565"/>
      </w:tblGrid>
      <w:tr w:rsidR="00F91753" w:rsidRPr="00320ECB" w14:paraId="683EB9A0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2712" w14:textId="77777777" w:rsidR="00F91753" w:rsidRPr="00173B36" w:rsidRDefault="00F91753" w:rsidP="00262B06"/>
        </w:tc>
      </w:tr>
      <w:tr w:rsidR="00173B36" w:rsidRPr="00320ECB" w14:paraId="4CC8254C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1208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48DC2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EFE93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948F5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0CD13" w14:textId="77777777" w:rsidR="00F91753" w:rsidRPr="00173B36" w:rsidRDefault="00F91753" w:rsidP="00262B06"/>
        </w:tc>
      </w:tr>
      <w:tr w:rsidR="00173B36" w:rsidRPr="00320ECB" w14:paraId="01974E9C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BB4D1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49875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3994E0" w14:textId="293D561D" w:rsidR="00261E7B" w:rsidRDefault="00261E7B" w:rsidP="00262B06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08C05C9C" wp14:editId="56AD6F10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5B8550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C62F46">
              <w:t>Reilly Thompson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8AA0F6" wp14:editId="1F4DE9A4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C7F1E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black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6111D15" w14:textId="7740F261" w:rsidR="00B62B99" w:rsidRPr="00173B36" w:rsidRDefault="001634AC" w:rsidP="00262B06">
            <w:pPr>
              <w:pStyle w:val="Subtitle"/>
            </w:pPr>
            <w:r>
              <w:t xml:space="preserve">Software engineer / </w:t>
            </w:r>
            <w:r w:rsidR="00C62F46">
              <w:t>data analyst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581F4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72085" w14:textId="77777777" w:rsidR="00F91753" w:rsidRPr="00173B36" w:rsidRDefault="00F91753" w:rsidP="00262B06"/>
        </w:tc>
      </w:tr>
      <w:tr w:rsidR="00173B36" w:rsidRPr="00320ECB" w14:paraId="420F5550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F644E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7CF90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2BABC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2CAC9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A710A" w14:textId="77777777" w:rsidR="004A4C74" w:rsidRPr="00173B36" w:rsidRDefault="004A4C74" w:rsidP="00262B06"/>
        </w:tc>
      </w:tr>
      <w:tr w:rsidR="00F91753" w:rsidRPr="00320ECB" w14:paraId="3EDD9DEB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58B6C0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8BF3E" w14:textId="77777777" w:rsidR="00F91753" w:rsidRPr="00173B36" w:rsidRDefault="00F91753" w:rsidP="00262B06"/>
        </w:tc>
      </w:tr>
      <w:tr w:rsidR="00686284" w:rsidRPr="00320ECB" w14:paraId="5373C820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1272060749"/>
              <w:placeholder>
                <w:docPart w:val="AA5205749ADB47EDB40F333207094CA0"/>
              </w:placeholder>
              <w:temporary/>
              <w:showingPlcHdr/>
              <w15:appearance w15:val="hidden"/>
            </w:sdtPr>
            <w:sdtContent>
              <w:p w14:paraId="57000587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36E0FEFC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08FE1D" wp14:editId="7309679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361407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A2D572" w14:textId="4B9EF3D6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4AD7E984" wp14:editId="582648E4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763-229-1324</w:t>
            </w:r>
          </w:p>
          <w:p w14:paraId="31E376B1" w14:textId="0B9A8856" w:rsidR="00792D43" w:rsidRPr="0050447A" w:rsidRDefault="00243548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426CFC8C" wp14:editId="2A0402E0">
                  <wp:extent cx="209550" cy="209550"/>
                  <wp:effectExtent l="0" t="0" r="0" b="0"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D95A19">
              <w:t>Maple Grove, MN</w:t>
            </w:r>
          </w:p>
          <w:p w14:paraId="7E4D3CF0" w14:textId="654F2027" w:rsidR="00792D43" w:rsidRPr="0050447A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2FE4FB3E" wp14:editId="73CCCE1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50447A">
              <w:rPr>
                <w:lang w:val="fr-FR"/>
              </w:rPr>
              <w:t xml:space="preserve"> </w:t>
            </w:r>
            <w:r w:rsidR="00C62F46">
              <w:t>Reilamos@gmail.com</w:t>
            </w:r>
          </w:p>
          <w:p w14:paraId="67C19BFD" w14:textId="52466261" w:rsidR="00686284" w:rsidRDefault="00000000" w:rsidP="00262B06">
            <w:pPr>
              <w:pStyle w:val="Contact"/>
              <w:framePr w:wrap="auto" w:vAnchor="margin" w:xAlign="left" w:yAlign="inline"/>
              <w:suppressOverlap w:val="0"/>
            </w:pPr>
            <w:r>
              <w:pict w14:anchorId="5FF8439A">
                <v:shape id="Graphic 11" o:spid="_x0000_i1026" type="#_x0000_t75" alt="Globe icon" style="width:1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>
                  <v:imagedata r:id="rId14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bookmarkStart w:id="0" w:name="_Hlk109468856"/>
            <w:r w:rsidR="00C62F46" w:rsidRPr="00C62F46">
              <w:t>github.com/</w:t>
            </w:r>
            <w:proofErr w:type="spellStart"/>
            <w:r w:rsidR="00C62F46" w:rsidRPr="00C62F46">
              <w:t>Reilamos</w:t>
            </w:r>
            <w:bookmarkEnd w:id="0"/>
            <w:proofErr w:type="spellEnd"/>
          </w:p>
          <w:p w14:paraId="7427BED1" w14:textId="4DE1186C" w:rsidR="00002A2B" w:rsidRPr="00173B36" w:rsidRDefault="008A7C24" w:rsidP="00262B06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23C53083" wp14:editId="77223B8C">
                  <wp:extent cx="197485" cy="197485"/>
                  <wp:effectExtent l="0" t="0" r="0" b="0"/>
                  <wp:docPr id="7" name="Graphic 7" descr="C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ell Tower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61" cy="20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4B14" w:rsidRPr="00172505">
              <w:rPr>
                <w:sz w:val="24"/>
                <w:szCs w:val="16"/>
              </w:rPr>
              <w:t>reilamos.github.io/</w:t>
            </w:r>
            <w:r w:rsidR="00172505" w:rsidRPr="00172505">
              <w:rPr>
                <w:sz w:val="24"/>
                <w:szCs w:val="16"/>
              </w:rPr>
              <w:t>portfolio/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47D249DE40C74A9290A28511D9F9C03B"/>
              </w:placeholder>
              <w:temporary/>
              <w:showingPlcHdr/>
              <w15:appearance w15:val="hidden"/>
            </w:sdtPr>
            <w:sdtContent>
              <w:p w14:paraId="33D04D0A" w14:textId="77777777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59284EE0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3294AA7" wp14:editId="6221883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73317D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FF1F75" w14:textId="7D69AB9B" w:rsidR="00686284" w:rsidRDefault="00CD5E3E" w:rsidP="00262B06">
            <w:r>
              <w:t xml:space="preserve">Prospective data analyst who strives to pose and answer questions with quantitative-driven insights. Possess great data visualization, communication teamwork skills. </w:t>
            </w:r>
            <w:r w:rsidR="00D60012">
              <w:t>Enjoys creative problem-solving and getting exposure on multiple projects.</w:t>
            </w:r>
          </w:p>
          <w:p w14:paraId="1E4ECF2D" w14:textId="66DA1476" w:rsidR="00D60012" w:rsidRDefault="00665632" w:rsidP="00D60012">
            <w:pPr>
              <w:pStyle w:val="Heading1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t>Projects</w:t>
            </w:r>
          </w:p>
          <w:p w14:paraId="2BC9094A" w14:textId="77777777" w:rsidR="00D60012" w:rsidRDefault="00665632" w:rsidP="00262B06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45EF225" wp14:editId="497C3428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450434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66C3D5" w14:textId="7F7D5F97" w:rsidR="00002A2B" w:rsidRPr="00173B36" w:rsidRDefault="00002A2B" w:rsidP="00262B06">
            <w:r>
              <w:t xml:space="preserve">May 2022 – Employee Attrition using data set from </w:t>
            </w:r>
            <w:proofErr w:type="spellStart"/>
            <w:r>
              <w:t>Github</w:t>
            </w:r>
            <w:proofErr w:type="spellEnd"/>
            <w:r w:rsidR="004A1A55">
              <w:t xml:space="preserve">. </w:t>
            </w:r>
            <w:r w:rsidRPr="00002A2B">
              <w:t>https://github.com/lykkelig/Group6_Final_Project</w:t>
            </w:r>
          </w:p>
        </w:tc>
      </w:tr>
      <w:tr w:rsidR="00F716E1" w:rsidRPr="00320ECB" w14:paraId="583A9ABE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sdt>
            <w:sdtPr>
              <w:id w:val="211169216"/>
              <w:placeholder>
                <w:docPart w:val="DCAF92AC3A6E462A89AECCF412715CC4"/>
              </w:placeholder>
              <w:temporary/>
              <w:showingPlcHdr/>
              <w15:appearance w15:val="hidden"/>
            </w:sdtPr>
            <w:sdtContent>
              <w:p w14:paraId="1BD1564F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48E8D0A4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B736B84" wp14:editId="55F08703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E7E747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60C4F5" w14:textId="100CBBFE" w:rsidR="00F716E1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S</w:t>
            </w:r>
            <w:r w:rsidR="00B00401">
              <w:rPr>
                <w:caps w:val="0"/>
                <w:sz w:val="22"/>
                <w:szCs w:val="22"/>
              </w:rPr>
              <w:t>QL</w:t>
            </w:r>
            <w:r>
              <w:rPr>
                <w:caps w:val="0"/>
                <w:sz w:val="22"/>
                <w:szCs w:val="22"/>
              </w:rPr>
              <w:t xml:space="preserve"> </w:t>
            </w:r>
            <w:bookmarkStart w:id="1" w:name="_Hlk109468321"/>
            <w:r>
              <w:rPr>
                <w:caps w:val="0"/>
                <w:sz w:val="22"/>
                <w:szCs w:val="22"/>
              </w:rPr>
              <w:t>(</w:t>
            </w:r>
            <w:proofErr w:type="spellStart"/>
            <w:r>
              <w:rPr>
                <w:caps w:val="0"/>
                <w:sz w:val="22"/>
                <w:szCs w:val="22"/>
              </w:rPr>
              <w:t>postgres</w:t>
            </w:r>
            <w:proofErr w:type="spellEnd"/>
            <w:r>
              <w:rPr>
                <w:sz w:val="22"/>
                <w:szCs w:val="22"/>
              </w:rPr>
              <w:t>)</w:t>
            </w:r>
            <w:bookmarkEnd w:id="1"/>
          </w:p>
          <w:p w14:paraId="38C4AC10" w14:textId="4CFE99FB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 w:rsidRPr="00EE062A">
              <w:rPr>
                <w:caps w:val="0"/>
                <w:sz w:val="22"/>
                <w:szCs w:val="22"/>
              </w:rPr>
              <w:t>Excel/</w:t>
            </w:r>
            <w:r w:rsidR="006F7334">
              <w:rPr>
                <w:caps w:val="0"/>
                <w:sz w:val="22"/>
                <w:szCs w:val="22"/>
              </w:rPr>
              <w:t>G</w:t>
            </w:r>
            <w:r w:rsidRPr="00EE062A">
              <w:rPr>
                <w:caps w:val="0"/>
                <w:sz w:val="22"/>
                <w:szCs w:val="22"/>
              </w:rPr>
              <w:t>oogle sheets</w:t>
            </w:r>
          </w:p>
          <w:p w14:paraId="570EA42B" w14:textId="3DFCE69D" w:rsidR="00E033E0" w:rsidRPr="00EE062A" w:rsidRDefault="006F7334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Data Visualization: </w:t>
            </w:r>
            <w:r w:rsidR="00EE062A" w:rsidRPr="00EE062A">
              <w:rPr>
                <w:caps w:val="0"/>
                <w:sz w:val="22"/>
                <w:szCs w:val="22"/>
              </w:rPr>
              <w:t>Tableau</w:t>
            </w:r>
            <w:r>
              <w:rPr>
                <w:caps w:val="0"/>
                <w:sz w:val="22"/>
                <w:szCs w:val="22"/>
              </w:rPr>
              <w:t>, Matplotlib</w:t>
            </w:r>
            <w:r w:rsidR="00B00401">
              <w:rPr>
                <w:caps w:val="0"/>
                <w:sz w:val="22"/>
                <w:szCs w:val="22"/>
              </w:rPr>
              <w:t xml:space="preserve">, </w:t>
            </w:r>
            <w:proofErr w:type="spellStart"/>
            <w:r w:rsidR="00B00401">
              <w:rPr>
                <w:caps w:val="0"/>
                <w:sz w:val="22"/>
                <w:szCs w:val="22"/>
              </w:rPr>
              <w:t>Plotly</w:t>
            </w:r>
            <w:proofErr w:type="spellEnd"/>
            <w:r w:rsidR="00B00401">
              <w:rPr>
                <w:caps w:val="0"/>
                <w:sz w:val="22"/>
                <w:szCs w:val="22"/>
              </w:rPr>
              <w:t>, &amp; Leaflet</w:t>
            </w:r>
          </w:p>
          <w:p w14:paraId="5CF539BC" w14:textId="496751EF" w:rsidR="00E033E0" w:rsidRPr="00EE062A" w:rsidRDefault="00EE062A" w:rsidP="00EE062A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bookmarkStart w:id="2" w:name="_Hlk109468286"/>
            <w:r w:rsidRPr="00EE062A">
              <w:rPr>
                <w:caps w:val="0"/>
                <w:sz w:val="22"/>
                <w:szCs w:val="22"/>
              </w:rPr>
              <w:t xml:space="preserve">Google </w:t>
            </w:r>
            <w:proofErr w:type="spellStart"/>
            <w:r w:rsidR="00A87EF1">
              <w:rPr>
                <w:caps w:val="0"/>
                <w:sz w:val="22"/>
                <w:szCs w:val="22"/>
              </w:rPr>
              <w:t>C</w:t>
            </w:r>
            <w:r w:rsidRPr="00EE062A">
              <w:rPr>
                <w:caps w:val="0"/>
                <w:sz w:val="22"/>
                <w:szCs w:val="22"/>
              </w:rPr>
              <w:t>olaboratory</w:t>
            </w:r>
            <w:proofErr w:type="spellEnd"/>
          </w:p>
          <w:p w14:paraId="38A00FA6" w14:textId="0183DD28" w:rsidR="006F7334" w:rsidRPr="006F7334" w:rsidRDefault="006F7334" w:rsidP="006F7334">
            <w:pPr>
              <w:pStyle w:val="ListParagraph"/>
              <w:spacing w:before="0" w:after="0" w:line="240" w:lineRule="auto"/>
              <w:contextualSpacing w:val="0"/>
            </w:pPr>
            <w:bookmarkStart w:id="3" w:name="_Hlk109468298"/>
            <w:bookmarkEnd w:id="2"/>
            <w:r>
              <w:rPr>
                <w:caps w:val="0"/>
                <w:sz w:val="22"/>
                <w:szCs w:val="22"/>
              </w:rPr>
              <w:t xml:space="preserve">Programming: </w:t>
            </w:r>
            <w:r w:rsidR="00EE062A" w:rsidRPr="00EE062A">
              <w:rPr>
                <w:caps w:val="0"/>
                <w:sz w:val="22"/>
                <w:szCs w:val="22"/>
              </w:rPr>
              <w:t>Python (pandas</w:t>
            </w:r>
            <w:r>
              <w:rPr>
                <w:caps w:val="0"/>
                <w:sz w:val="22"/>
                <w:szCs w:val="22"/>
              </w:rPr>
              <w:t xml:space="preserve"> &amp; </w:t>
            </w:r>
            <w:r w:rsidR="00EE062A" w:rsidRPr="00EE062A">
              <w:rPr>
                <w:caps w:val="0"/>
                <w:sz w:val="22"/>
                <w:szCs w:val="22"/>
              </w:rPr>
              <w:t>scikit-learn</w:t>
            </w:r>
            <w:r w:rsidR="00EE062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Javascript</w:t>
            </w:r>
            <w:r w:rsidR="003443BF">
              <w:rPr>
                <w:sz w:val="22"/>
                <w:szCs w:val="22"/>
              </w:rPr>
              <w:t xml:space="preserve"> &amp; HTML5</w:t>
            </w:r>
          </w:p>
          <w:p w14:paraId="1CBCF619" w14:textId="63555766" w:rsidR="003443BF" w:rsidRPr="003443BF" w:rsidRDefault="006F7334" w:rsidP="003443BF">
            <w:pPr>
              <w:pStyle w:val="ListParagraph"/>
              <w:spacing w:before="0" w:after="0" w:line="240" w:lineRule="auto"/>
              <w:contextualSpacing w:val="0"/>
              <w:rPr>
                <w:sz w:val="22"/>
                <w:szCs w:val="22"/>
              </w:rPr>
            </w:pPr>
            <w:bookmarkStart w:id="4" w:name="_Hlk109468310"/>
            <w:bookmarkEnd w:id="3"/>
            <w:r>
              <w:rPr>
                <w:caps w:val="0"/>
                <w:sz w:val="22"/>
                <w:szCs w:val="22"/>
              </w:rPr>
              <w:t>Modeling: Linear</w:t>
            </w:r>
            <w:r w:rsidR="00002A2B">
              <w:rPr>
                <w:caps w:val="0"/>
                <w:sz w:val="22"/>
                <w:szCs w:val="22"/>
              </w:rPr>
              <w:t>,</w:t>
            </w:r>
            <w:r>
              <w:rPr>
                <w:caps w:val="0"/>
                <w:sz w:val="22"/>
                <w:szCs w:val="22"/>
              </w:rPr>
              <w:t xml:space="preserve"> logistic regressions</w:t>
            </w:r>
            <w:r w:rsidR="003443BF">
              <w:rPr>
                <w:caps w:val="0"/>
                <w:sz w:val="22"/>
                <w:szCs w:val="22"/>
              </w:rPr>
              <w:t xml:space="preserve"> &amp;</w:t>
            </w:r>
            <w:r w:rsidR="00002A2B">
              <w:rPr>
                <w:caps w:val="0"/>
                <w:sz w:val="22"/>
                <w:szCs w:val="22"/>
              </w:rPr>
              <w:t xml:space="preserve"> decision trees</w:t>
            </w:r>
            <w:bookmarkEnd w:id="4"/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1888525358"/>
              <w:placeholder>
                <w:docPart w:val="7F0B7E98CB18463ABBFC3C6E8D85FA49"/>
              </w:placeholder>
              <w:temporary/>
              <w:showingPlcHdr/>
              <w15:appearance w15:val="hidden"/>
            </w:sdtPr>
            <w:sdtContent>
              <w:p w14:paraId="1839D069" w14:textId="77777777" w:rsidR="00F716E1" w:rsidRPr="00173B36" w:rsidRDefault="00FF673C" w:rsidP="00262B06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7CFD0FE0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7852B0" wp14:editId="2E08E0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5DE486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570C5F" w14:textId="5540B776" w:rsidR="00B54AD3" w:rsidRPr="00173B36" w:rsidRDefault="00CF477F" w:rsidP="00262B06">
            <w:pPr>
              <w:pStyle w:val="Heading2"/>
            </w:pPr>
            <w:r>
              <w:t xml:space="preserve">Sales Representative </w:t>
            </w:r>
            <w:r w:rsidR="00BA495D">
              <w:t>-</w:t>
            </w:r>
            <w:r>
              <w:t xml:space="preserve"> Norcraft Companies</w:t>
            </w:r>
          </w:p>
          <w:p w14:paraId="0D826611" w14:textId="28DE6216" w:rsidR="00B54AD3" w:rsidRPr="00173B36" w:rsidRDefault="00CF477F" w:rsidP="00B87704">
            <w:pPr>
              <w:pStyle w:val="Date"/>
            </w:pPr>
            <w:r>
              <w:t xml:space="preserve"> </w:t>
            </w:r>
            <w:r w:rsidR="00210348">
              <w:t xml:space="preserve">March </w:t>
            </w:r>
            <w:r>
              <w:t>2014 –</w:t>
            </w:r>
            <w:r w:rsidR="00210348">
              <w:t xml:space="preserve"> March </w:t>
            </w:r>
            <w:r>
              <w:t>2022</w:t>
            </w:r>
          </w:p>
          <w:p w14:paraId="5E924D93" w14:textId="2ADABBC0" w:rsidR="00F716E1" w:rsidRPr="00893361" w:rsidRDefault="00CF477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bookmarkStart w:id="5" w:name="_Hlk109469039"/>
            <w:r w:rsidRPr="00893361">
              <w:rPr>
                <w:caps w:val="0"/>
                <w:sz w:val="22"/>
                <w:szCs w:val="22"/>
                <w:lang w:val="fr-FR"/>
              </w:rPr>
              <w:t>Achieve sales &amp; profit objectives for assigned territory through daily phone calls to potential customers</w:t>
            </w:r>
            <w:r w:rsidR="0025292F" w:rsidRPr="00893361">
              <w:rPr>
                <w:caps w:val="0"/>
                <w:sz w:val="22"/>
                <w:szCs w:val="22"/>
                <w:lang w:val="fr-FR"/>
              </w:rPr>
              <w:t xml:space="preserve"> &amp; tracking critical metrics.</w:t>
            </w:r>
          </w:p>
          <w:p w14:paraId="2159C103" w14:textId="4788049B" w:rsidR="00353DB4" w:rsidRPr="00893361" w:rsidRDefault="0025292F" w:rsidP="00F27759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Buil</w:t>
            </w:r>
            <w:r w:rsidR="00EB2EE0">
              <w:rPr>
                <w:caps w:val="0"/>
                <w:sz w:val="22"/>
                <w:szCs w:val="22"/>
                <w:lang w:val="fr-FR"/>
              </w:rPr>
              <w:t>t customer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relationships</w:t>
            </w:r>
            <w:r w:rsidR="00893361">
              <w:rPr>
                <w:caps w:val="0"/>
                <w:sz w:val="22"/>
                <w:szCs w:val="22"/>
                <w:lang w:val="fr-FR"/>
              </w:rPr>
              <w:t xml:space="preserve">, </w:t>
            </w:r>
            <w:r w:rsidRPr="00893361">
              <w:rPr>
                <w:caps w:val="0"/>
                <w:sz w:val="22"/>
                <w:szCs w:val="22"/>
                <w:lang w:val="fr-FR"/>
              </w:rPr>
              <w:t>effectively communicate benefits and value of product</w:t>
            </w:r>
            <w:r w:rsidR="00FD59AC"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B56F2F2" w14:textId="3A6134B3" w:rsidR="00210348" w:rsidRPr="00210348" w:rsidRDefault="0025292F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893361">
              <w:rPr>
                <w:caps w:val="0"/>
                <w:sz w:val="22"/>
                <w:szCs w:val="22"/>
                <w:lang w:val="fr-FR"/>
              </w:rPr>
              <w:t>Attend</w:t>
            </w:r>
            <w:r w:rsidR="00EB2EE0">
              <w:rPr>
                <w:caps w:val="0"/>
                <w:sz w:val="22"/>
                <w:szCs w:val="22"/>
                <w:lang w:val="fr-FR"/>
              </w:rPr>
              <w:t>ed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trade shows to serve as an ambassador for </w:t>
            </w:r>
            <w:r w:rsidR="00893361">
              <w:rPr>
                <w:caps w:val="0"/>
                <w:sz w:val="22"/>
                <w:szCs w:val="22"/>
                <w:lang w:val="fr-FR"/>
              </w:rPr>
              <w:t>Norcraft</w:t>
            </w:r>
            <w:r w:rsidRPr="00893361">
              <w:rPr>
                <w:caps w:val="0"/>
                <w:sz w:val="22"/>
                <w:szCs w:val="22"/>
                <w:lang w:val="fr-FR"/>
              </w:rPr>
              <w:t xml:space="preserve"> brands</w:t>
            </w:r>
            <w:r w:rsidR="00EB2EE0">
              <w:rPr>
                <w:caps w:val="0"/>
                <w:sz w:val="22"/>
                <w:szCs w:val="22"/>
                <w:lang w:val="fr-FR"/>
              </w:rPr>
              <w:t xml:space="preserve"> and capitalize on trends</w:t>
            </w:r>
            <w:r w:rsidRPr="00893361">
              <w:rPr>
                <w:caps w:val="0"/>
                <w:sz w:val="22"/>
                <w:szCs w:val="22"/>
                <w:lang w:val="fr-FR"/>
              </w:rPr>
              <w:t>.</w:t>
            </w:r>
          </w:p>
          <w:p w14:paraId="3E2F9104" w14:textId="0C1305E6" w:rsidR="00210348" w:rsidRPr="00210348" w:rsidRDefault="00210348" w:rsidP="00210348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210348">
              <w:rPr>
                <w:caps w:val="0"/>
                <w:sz w:val="22"/>
                <w:szCs w:val="22"/>
              </w:rPr>
              <w:t>Developed and executed sales strategy the resulted in growth</w:t>
            </w:r>
            <w:r>
              <w:rPr>
                <w:caps w:val="0"/>
                <w:sz w:val="22"/>
                <w:szCs w:val="22"/>
              </w:rPr>
              <w:t xml:space="preserve"> in</w:t>
            </w:r>
            <w:r w:rsidRPr="00210348">
              <w:rPr>
                <w:caps w:val="0"/>
                <w:sz w:val="22"/>
                <w:szCs w:val="22"/>
              </w:rPr>
              <w:t xml:space="preserve"> assigned territory.</w:t>
            </w:r>
          </w:p>
          <w:p w14:paraId="4758CCB5" w14:textId="7417232E" w:rsidR="00EB2EE0" w:rsidRPr="00EB2EE0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</w:t>
            </w:r>
            <w:r w:rsidR="00210348">
              <w:rPr>
                <w:caps w:val="0"/>
                <w:sz w:val="22"/>
                <w:szCs w:val="22"/>
                <w:lang w:val="fr-FR"/>
              </w:rPr>
              <w:t>C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ognos software to track yearly, monthly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daily sales.</w:t>
            </w:r>
          </w:p>
          <w:p w14:paraId="011F3337" w14:textId="3CB6582B" w:rsidR="00EB2EE0" w:rsidRPr="00210348" w:rsidRDefault="00EB2EE0" w:rsidP="00EB2EE0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rPr>
                <w:sz w:val="22"/>
                <w:szCs w:val="22"/>
                <w:lang w:val="fr-FR"/>
              </w:rPr>
            </w:pPr>
            <w:r w:rsidRPr="00EB2EE0">
              <w:rPr>
                <w:caps w:val="0"/>
                <w:sz w:val="22"/>
                <w:szCs w:val="22"/>
                <w:lang w:val="fr-FR"/>
              </w:rPr>
              <w:t>Use</w:t>
            </w:r>
            <w:r w:rsidR="00210348">
              <w:rPr>
                <w:caps w:val="0"/>
                <w:sz w:val="22"/>
                <w:szCs w:val="22"/>
                <w:lang w:val="fr-FR"/>
              </w:rPr>
              <w:t>d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20-20 design software to fully customize </w:t>
            </w:r>
            <w:r w:rsidR="00210348">
              <w:rPr>
                <w:caps w:val="0"/>
                <w:sz w:val="22"/>
                <w:szCs w:val="22"/>
                <w:lang w:val="fr-FR"/>
              </w:rPr>
              <w:t>&amp;</w:t>
            </w:r>
            <w:r w:rsidRPr="00EB2EE0">
              <w:rPr>
                <w:caps w:val="0"/>
                <w:sz w:val="22"/>
                <w:szCs w:val="22"/>
                <w:lang w:val="fr-FR"/>
              </w:rPr>
              <w:t xml:space="preserve"> create 3d renderings of kitchens.</w:t>
            </w:r>
          </w:p>
          <w:bookmarkEnd w:id="5"/>
          <w:p w14:paraId="2DB6F178" w14:textId="750AF76B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58D5866" wp14:editId="3A84F50E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6F237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5A661A" w14:textId="25641FF9" w:rsidR="00F716E1" w:rsidRPr="00173B36" w:rsidRDefault="00BB4A6F" w:rsidP="00262B06">
            <w:pPr>
              <w:pStyle w:val="Heading2"/>
            </w:pPr>
            <w:r>
              <w:t>Research Assistant</w:t>
            </w:r>
            <w:r w:rsidR="00BA495D">
              <w:t xml:space="preserve"> - </w:t>
            </w:r>
            <w:r>
              <w:t>Monsanto</w:t>
            </w:r>
          </w:p>
          <w:p w14:paraId="4D0BE7A9" w14:textId="29E28BA3" w:rsidR="00B54AD3" w:rsidRDefault="00BB4A6F" w:rsidP="00262B06">
            <w:pPr>
              <w:pStyle w:val="Date"/>
            </w:pPr>
            <w:r>
              <w:t>May, 2013 – Sept 2013</w:t>
            </w:r>
          </w:p>
          <w:p w14:paraId="7313A2FC" w14:textId="2F67F688" w:rsidR="008E457A" w:rsidRPr="004A1A55" w:rsidRDefault="004A1A55" w:rsidP="00BA495D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Inoculated corn crop in different locations with various diseases.</w:t>
            </w:r>
          </w:p>
          <w:p w14:paraId="5CC30DAB" w14:textId="0AAED880" w:rsidR="00F716E1" w:rsidRPr="004A1A55" w:rsidRDefault="00C92FA2" w:rsidP="00262B0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Collected data on disease progression.</w:t>
            </w:r>
          </w:p>
          <w:p w14:paraId="41F039B4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9B9F62D" wp14:editId="0E25D8E5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0D1A7E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E28D67" w14:textId="4114AD7A" w:rsidR="00F716E1" w:rsidRPr="00173B36" w:rsidRDefault="00E357CA" w:rsidP="00262B06">
            <w:pPr>
              <w:pStyle w:val="Heading2"/>
            </w:pPr>
            <w:r>
              <w:t>Lab Technician – Solum, Inc.</w:t>
            </w:r>
          </w:p>
          <w:p w14:paraId="09576830" w14:textId="20B727DC" w:rsidR="00B54AD3" w:rsidRPr="00173B36" w:rsidRDefault="00E357CA" w:rsidP="00262B06">
            <w:pPr>
              <w:pStyle w:val="Date"/>
            </w:pPr>
            <w:r>
              <w:t>Sept, 2012 – May, 2013</w:t>
            </w:r>
          </w:p>
          <w:p w14:paraId="79449CA7" w14:textId="26FC1A6E" w:rsidR="00E357CA" w:rsidRPr="00210348" w:rsidRDefault="00E357CA" w:rsidP="00210348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E357CA">
              <w:rPr>
                <w:caps w:val="0"/>
                <w:sz w:val="22"/>
                <w:szCs w:val="22"/>
              </w:rPr>
              <w:t xml:space="preserve">Prepared </w:t>
            </w:r>
            <w:r w:rsidR="00210348">
              <w:rPr>
                <w:caps w:val="0"/>
                <w:sz w:val="22"/>
                <w:szCs w:val="22"/>
              </w:rPr>
              <w:t xml:space="preserve">&amp; analyzed </w:t>
            </w:r>
            <w:r w:rsidRPr="00E357CA">
              <w:rPr>
                <w:caps w:val="0"/>
                <w:sz w:val="22"/>
                <w:szCs w:val="22"/>
              </w:rPr>
              <w:t>soil samples</w:t>
            </w:r>
            <w:r w:rsidR="00210348">
              <w:rPr>
                <w:caps w:val="0"/>
                <w:sz w:val="22"/>
                <w:szCs w:val="22"/>
              </w:rPr>
              <w:t xml:space="preserve">. </w:t>
            </w:r>
          </w:p>
        </w:tc>
      </w:tr>
      <w:tr w:rsidR="00F716E1" w:rsidRPr="00320ECB" w14:paraId="5E2CAF35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4ACB6" w:themeFill="accent5"/>
          </w:tcPr>
          <w:p w14:paraId="5B4F5066" w14:textId="7E2846C3" w:rsidR="00F716E1" w:rsidRPr="00173B36" w:rsidRDefault="007E1BAE" w:rsidP="00262B06">
            <w:pPr>
              <w:pStyle w:val="Heading1"/>
            </w:pPr>
            <w:r>
              <w:t>Certifications</w:t>
            </w:r>
          </w:p>
          <w:p w14:paraId="40CFB24E" w14:textId="7F4ECADB" w:rsidR="00B87704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CFE73AD" wp14:editId="28A88D5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9DCD1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EBF8F7" w14:textId="4A6142F1" w:rsidR="00D704DF" w:rsidRPr="00173B36" w:rsidRDefault="00D704DF" w:rsidP="00B87704">
            <w:pPr>
              <w:pStyle w:val="Heading2"/>
              <w:spacing w:line="240" w:lineRule="auto"/>
              <w:contextualSpacing/>
            </w:pPr>
            <w:r>
              <w:rPr>
                <w:szCs w:val="28"/>
              </w:rPr>
              <w:t>Data Visualization and Analytics Boot Camp</w:t>
            </w:r>
          </w:p>
          <w:p w14:paraId="2ABB0023" w14:textId="4E350D78" w:rsidR="00D704DF" w:rsidRPr="007E1BAE" w:rsidRDefault="00D704DF" w:rsidP="00D704D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University of Minnesota</w:t>
            </w:r>
          </w:p>
          <w:p w14:paraId="4FA200F3" w14:textId="7AF82DE1" w:rsidR="00F716E1" w:rsidRPr="00173B36" w:rsidRDefault="00D704DF" w:rsidP="00B87704">
            <w:pPr>
              <w:pStyle w:val="Date"/>
            </w:pPr>
            <w:r>
              <w:t>Nov 2021 – June 2022</w:t>
            </w:r>
          </w:p>
          <w:p w14:paraId="77C9474B" w14:textId="43230368" w:rsidR="007E1BAE" w:rsidRDefault="00F51E3E" w:rsidP="00262B06">
            <w:pPr>
              <w:pStyle w:val="NoSpacing"/>
              <w:rPr>
                <w:sz w:val="18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420B41" wp14:editId="31B6AA9C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B4750D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black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469814" w14:textId="77777777" w:rsidR="007E1BAE" w:rsidRPr="007E1BAE" w:rsidRDefault="007E1BAE" w:rsidP="00262B06">
            <w:pPr>
              <w:pStyle w:val="NoSpacing"/>
              <w:rPr>
                <w:sz w:val="18"/>
              </w:rPr>
            </w:pPr>
          </w:p>
          <w:sdt>
            <w:sdtPr>
              <w:id w:val="-249816293"/>
              <w:placeholder>
                <w:docPart w:val="B653980C2C32489DAFB3DB81ADEAB7A4"/>
              </w:placeholder>
              <w:temporary/>
              <w:showingPlcHdr/>
              <w15:appearance w15:val="hidden"/>
            </w:sdtPr>
            <w:sdtContent>
              <w:p w14:paraId="1C4D1687" w14:textId="77777777" w:rsidR="007E1BAE" w:rsidRPr="00173B36" w:rsidRDefault="007E1BAE" w:rsidP="007E1BAE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E3B6B41" w14:textId="28FFFB0C" w:rsidR="007E1BAE" w:rsidRPr="00173B36" w:rsidRDefault="007E1BA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9B5E7DE" wp14:editId="028D243E">
                      <wp:extent cx="521970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04BE4E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black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B4719C" w14:textId="2A00E5E0" w:rsidR="0059392F" w:rsidRPr="00173B36" w:rsidRDefault="0059392F" w:rsidP="0059392F">
            <w:pPr>
              <w:pStyle w:val="Heading2"/>
            </w:pPr>
            <w:proofErr w:type="gramStart"/>
            <w:r w:rsidRPr="00ED07DD">
              <w:rPr>
                <w:szCs w:val="28"/>
              </w:rPr>
              <w:t>Bachelor’s</w:t>
            </w:r>
            <w:proofErr w:type="gramEnd"/>
            <w:r w:rsidRPr="00ED07DD">
              <w:rPr>
                <w:szCs w:val="28"/>
              </w:rPr>
              <w:t xml:space="preserve"> in Chemistry</w:t>
            </w:r>
          </w:p>
          <w:p w14:paraId="6F774C74" w14:textId="77777777" w:rsidR="0059392F" w:rsidRPr="007E1BAE" w:rsidRDefault="0059392F" w:rsidP="0059392F">
            <w:pPr>
              <w:pStyle w:val="Date"/>
              <w:rPr>
                <w:sz w:val="24"/>
                <w:szCs w:val="24"/>
              </w:rPr>
            </w:pPr>
            <w:r w:rsidRPr="007E1BAE">
              <w:rPr>
                <w:color w:val="595959"/>
                <w:sz w:val="24"/>
                <w:szCs w:val="24"/>
              </w:rPr>
              <w:t>Iowa State University</w:t>
            </w:r>
          </w:p>
          <w:p w14:paraId="18B6C86E" w14:textId="17E016C3" w:rsidR="00F716E1" w:rsidRPr="00173B36" w:rsidRDefault="0059392F" w:rsidP="00EB2EE0">
            <w:pPr>
              <w:pStyle w:val="Date"/>
            </w:pPr>
            <w:r>
              <w:t>September, 2013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33ED8B" w14:textId="77777777" w:rsidR="00F716E1" w:rsidRPr="00173B36" w:rsidRDefault="00F716E1" w:rsidP="00262B06"/>
        </w:tc>
      </w:tr>
    </w:tbl>
    <w:p w14:paraId="734A698E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CE3D" w14:textId="77777777" w:rsidR="002856D1" w:rsidRDefault="002856D1" w:rsidP="00BA3E51">
      <w:pPr>
        <w:spacing w:line="240" w:lineRule="auto"/>
      </w:pPr>
      <w:r>
        <w:separator/>
      </w:r>
    </w:p>
  </w:endnote>
  <w:endnote w:type="continuationSeparator" w:id="0">
    <w:p w14:paraId="29E2AB33" w14:textId="77777777" w:rsidR="002856D1" w:rsidRDefault="002856D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CC98" w14:textId="77777777" w:rsidR="002856D1" w:rsidRDefault="002856D1" w:rsidP="00BA3E51">
      <w:pPr>
        <w:spacing w:line="240" w:lineRule="auto"/>
      </w:pPr>
      <w:r>
        <w:separator/>
      </w:r>
    </w:p>
  </w:footnote>
  <w:footnote w:type="continuationSeparator" w:id="0">
    <w:p w14:paraId="2AA909F5" w14:textId="77777777" w:rsidR="002856D1" w:rsidRDefault="002856D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Globe icon" style="width:13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1F2HSJgAA0iYAABQAAABkcnMvbWVkaWEvaW1hZ2UxLnBuZ4lQTkcNChoKAAAA&#10;DUlIRFIAAAGQAAABfAgGAAAA4TntNQAAAAFzUkdCAK7OHOkAAAAEZ0FNQQAAsY8L/GEFAAAACXBI&#10;WXMAADsOAAA7DgHMtqGDAAAmZ0lEQVR4Xu2d7bEkuXFFaQJNkAk0QSbIBJkgE+SBTJAJMkEmyASa&#10;QBOod3cWEbW92e9VdiZQmcA5EfcHuTPdQDWA/ETNXwAAAAAAAAAAAAAAAAAAAAAAAAAAAAAAAAAA&#10;AAAAAAAAAAAAAAAAAAAAAAAAAAAAAAAAAAAAAAAAAAAAAAAAAAAAAAAAAAAAAAAAAAAAAAAAAAAA&#10;AAAAAAAAAAAAAAAAAAAAAAAAAAAAAAAAAAAA/sxff9ffvvRvX/r3L/3Hl/7zS/910X9/6X9+1/9e&#10;NP4/SX9G0p/X3x/SZ/7r7/qXLwEAQAOuxkGGQYe7Dv7/+9Lfv/SPL/3zAel7NYZheGRoNEaNFQAA&#10;FjIMhbx9HcbDSDxlIKKScZNxkcGT4VP0AgAACSgVJI9dxqKzofBKc1XEIqNCtAIA8AOKLuSB69BU&#10;ZCHv3DpcT5UiFRlSohQAgC9kNBRhyNs+JbrI0jAoRCgAcAQjyhgpKetgRH7J+KqOImMMALANw2jo&#10;gCPKWCNFJ2o0AABoCUajhjAmANAC0lO1pVoTRXgAKINSVPJwMRp9NGom3JgHgEfQ4UOKqr+U4iIq&#10;AYDpjIK47mlgOPaSIkhqJQCQjgwHtY1zRHoLAMIMw8Gt8DOFIQEAN8NwkKZCEoYEAH4Ew4G+E4YE&#10;AP6EDMcpHVWa4/U9Utaf8UgHql4Aqc88xfBiSADgN9RVtXuNQwe7Dj0ZDBnLK9af9+gVPU99l/Vn&#10;d5PmCQAHooNu964qtRurNfXVaFyx/p5H3zHeNGz9vV0k40z7L8AhKPWwu4csw3H3NefW3/foDhrL&#10;7oaEeyQAG7N7nUPz8hiOgfVZHnk4wZCoFkR9BGAjdq9zfGI4BtbnefQJGuvu6UM1FgBAY0bUYW3w&#10;HaSoQwfVdzWOn7A+16MIGrv1mbtIRpJoBKAhJ0QdGYeT9dkeRZHxU9rH+uxdpJZpAGiADqSd8+wj&#10;6sjC+g6PsjghGvk0zQgAC1Db6JNFcn33zO9XRJX9735b3+NRJjpgZ0aNT66NIaIRgGI8XesYUYE0&#10;65BSyipS63iH9V0eZTM7pSUDrN/pyfQmtRGAIjzZ0aNDXYeRDj2NY5bxkHGcYTyE9X0ezWKWQ6Df&#10;aKSSdG/jSUPCvRGAB5np8X+n17ZZHe6zjNjslIf1nR7NRHO3vjMqGY0rarh4qm4mQwkAC9GB/cSG&#10;t+5bzEq5yDCu8FCt7/ZoNjrcre+NSr/lK/ptn1hXFNgBFqGNtjrtYBmOwYxUi4xHdrH8Hdb3e7SC&#10;WUbkXXT3lCFRRA0Ak1idspLh+O4g13isvxfRSuMhrDF4tIpZRkSf+w79t9XOCiktgAnMKqpaUkph&#10;FMffoS6abGO22ngIaxwerWSGEdEz/6lBYXWx3UqvAcAHrKx36DD5yXAI/XdtcuszPpW++4muHGss&#10;Hq1mhhG5e2DPiDjfiboIQBB5+dkH9Tvpe+5u2BndQTqcnsAai0dPMMOI3DXeWpMrHZrvUmwA8IZV&#10;+ecRddxF49LfsT7rUz2Z97bG49FTzIgGPB7/yrTWU84FQEu0ObMP6Vfp8+VJ/pSuuqI/m31oaAxP&#10;Yo3JoyfJjgT023pZVZvjFSgAN5C3Ndt4KL/8SWog+7DQODwGbAbWuDx6muwU5yfeviKXFdHI084G&#10;QGlmpCVe5Y06BuqOsj7vU+nAedp4CGtsHj3NjKjw0/dUrYhG7hb8AY5i1msrhhTVfNrlpENK0YL1&#10;uZ9IY6lSHLXG51EFdOBbY/tUkUN6Ro3sVRgRgAvZuexXacN96lWKbONWqShqjc+jKmRHiJH7OHI4&#10;slNrr6qQ/gR4FG2AmcZDnqAO68hGU34706Oslse2xuhRJTLfSabfPHpAz07JYkTgWLTwZ/67DzoA&#10;Mm51Z3qSVeoeV6xxelQJPdvMVKPWZ5TZBfaKawpgOjMjDx0ikZTVINODlEGrUve4Yo3Vo2pk10M8&#10;d0PekW3YXkUkAkcx03joszM2kz4j03N88rLgd1hj9agimTUrHc5ZzOzSyhwnQFlmdltlFqezD6Gq&#10;HqI1Xo+qkunxZ77gcmZdBCMCWzNr82TVOwZKg2QVzqumrgbWmD2qSmYqS79hJloP1vdkiBZf2JJZ&#10;xkNppow89ZXMFJsimcpYY/aoMplrLjO6FVqzmVHSVRgR2IpZxkMbMKNYfiXTO+zQIWON26PqZNWx&#10;FIVkrzWtDYwIwDfMupmrjTfjcM5s233i3/fwYo3bo+pkOgQz7vDMNCJVGzcAbpF9CW9olvHIPGwy&#10;7hCswBq7Rx3Ium80IwoZZDouV3VwYgD+xCzPShtthvEQmbUPGaMOWGP3qANaL9bYP9HMmtYsI9Jl&#10;LQL8hjbsjFvmWXc8LDI7rzqlDqzxe9SFLOdAa2QmmU7MkMac3WgCMI0Zm2Cm8RBZ9z60WWeOMxtr&#10;Dh51Qb9JVkF9dlpoxv7p0NABMKXjStHMzMWvz86KPqq37b5izcGjTujgt+bg1ewoRMyI4OnMgtJk&#10;v1JbmlUwv5IVfXT08qx5eNSNLlGImFETUXQDUI7MGsLQCuOhz+90qGRjzcOjbmR12mnNrGBGI0rm&#10;WxsAwugQzg65VxgPkRV9aP4dsebiUUey1uqKg1h7INuIUFSHUmQdwkPy7mb127+StTm7tkpac/Go&#10;I1pb1ly80tpZwQwjsiqCAviW7LrHSu8oa+xdow9hzcejrmR1Oq1aqzIi2SnizusWNiC77qHPWpmf&#10;zSpSdr6oZc3Ho65kRSErD+Gs+s1V1EPgEWbUPbLfePodWdFH99ZIa04edSZr/a5Kt4rsiF+iHgLL&#10;yb7stPr2dlb00d2Ds+bkUWeyPPrVrbHZe496CCwl2wvSYb6i42ogj8sah1eriqgzseblUXeyWrhX&#10;RiEi+44IL12EJWR3hGgDrzQeIqtrbGXKbRbWvDzqTtbt9NVrIXsfqv64eh/CgSjVZC3AT/VECijD&#10;69xlw1lz82gHMtbDE2mgrEh6iK4smMqMLhBp5fujstJvK8c8E2tuHu1AVhSyMo2lMWe39UqdOwqh&#10;MNkh86v02Su6QTLSVzuF+9b8PNoB/ZYZh/EKp0Jjze5+vOqJSAoOIKtu8JNmdmNp82WkK3aJPoQ1&#10;P492ISM1KyM0k1lRx6t2Wt9QAEUGKxbukL5rRldIVvpqp755a34e7YKcC2t+Xs1IY2m9zYw6LO20&#10;xuFBtLGyWwbvSmmtzA2ZsQl3KzRac/RoJzLuV2TeCdHeU2S00nkb6n5BFoow4x+I8iojraXNmLER&#10;dysyWnP0aCfkrFhz9EhrLANFyxnp1ohmZAHgILShnvB+LGkzRRZ0RvpqxwKjNU+PdiPj0I6sUzko&#10;M5tVPNLeX9lZBpuR/cqEDGlzfbJBM9JXOxYXrXl6tBsZxfRP0pyVDMdVq1/TApsw685HlpSjvZtO&#10;ykpf7VhYtObp0W6sLKbru6oajquIQsDNU4Vzr+Tt/bTAM+o42uQ7Ys3Vox3JSGN992oTGQ5F0dUN&#10;x9BujSMwmax215WSwXuX2iJ99R5rrh7tiNaRNVePLIdDhkPr6Oni+CeirRdu08UzsqTNeT3sFZ1Y&#10;f86rXcN4a64e7Uh2Gkuf91Q7bpZ2jcAhmay2XS24pz0tbdqniqJdsObr0a5kNJCM9dfZcFylzATA&#10;W+QpZR36o8CtaMD6750UacusjjVfj3YlI431tGS45BAqEsowYjobAN6SddjL67qi/GnXtJg2ngzr&#10;rlhz9mhX9Jt3jhxUE7zWLbIM4s7OFATI2jD6jHf1ggq32r3avQPFmrNHO1PxHtRP0v7TPrOcnozs&#10;gj4f4E9kRR/XAraFvKJOG3P3vK81Z492pvpdqFcp6viu2SNrPkQh8Aeyog95OHfTPRXe9fOT9Ezu&#10;zqcr1rw92p3qa1RSevi7eydXMlraiULgD2RFH59465XTWtqYRCDfa1fkOOi3r3yh9rt01TsUoVif&#10;5RVRCPyGFl+GlxWtFWS0286UDhKN8e7rU7pgzdWjXdA+0G8rZ0qOQ0ZEPksam9LAn0bHGSlkPSOA&#10;37wsa4F4lXGwdqqPyGDqsOluUKy5edSVTgbjqtfuqk/Q3K3P9io6DtiAjBA9u1OpW6Fd0jNQOqHb&#10;prLm4lEn9NvoN9La6mIwhjIMx5WM/aXPgIOpFH1YdDQkQyNC0TP+rjPmaayxe1QVrR09e/0GOny7&#10;GQxJY842HIOsKKTy2obJ6JCzFoVH2dGHRWdDcpWeleooKkDOOBQ+wRqnR0+jg/BqLDqlo95J49c6&#10;mb1GiELgY7Q4rQXh1coawC6G5KphVJRa0bNc7dFZY/JoJVdjoWe2g7G4SnOREdQ8V5ARhWjMcCBa&#10;qNaC8GhF9PEOHbg7HR6vUmecnq8Mpn4rGZcZHqn13R5lcjUQ+n1lJJTC2c1QvEq/tea7ynBcyXDI&#10;NHY4CC3UjA25Mvp4h9JBOmCs8e0q/XZX46JnoEN3GBlPFGN9vkd30HrTmDQ2jVFj1Zg1ds1hdwPx&#10;TjKOTxmOgb7bGptH+u3gILRorYXgkTZ9JXQw7ZbeypC8W0mH1TA68uyH4bH+jkdaS5I+U5+t7xlR&#10;g773RMPwk/R8Kjhfg4x9I6cADkEL2FoEHukAqogOSWu8CFVQJcMx0JissXokIwQHoDSCtQA8klf5&#10;ZNj9HfJ6rTEjVEEVDYiI7hvSWIegyMFaAB5VjT4y8rkIzVTVgnNGOlOfAZuTUXCe0Q2UQUYojtBM&#10;Pdm5+B0ZzlfVuUESGemryoskozkAoZmqnOrJKKZzM31jMtJXlbstogV0RWcZERpC36lq/VCHvzVe&#10;j6qm6CCBaKFMf78y0fmN2o42uDYCHV1IEYO6FrU2lCJVu7L15zyqWkgXu58R8CGKHKwf3CNtnqpk&#10;5HDfRVfa8DIoGe3PqL4UhWqtaz28RgsZ+6iyl56RBiaNtSEZ3nRlzymjgH534esQkUdKumsPKcrQ&#10;/lAX0U8NIrsXmzPmV9nRhA/RJrF+7LvSYVmZqOcUmd8wKEQoPXRNS33SURhN81QupIvd5wdOMrzz&#10;UR+oSjTCyrxJq0hmvOsJo/Ks5Bhobei30D7ISK9kRPOvqbFKZNwJIY21Edo81o/sUfUFkVVAn4We&#10;H5HKPMnrHcZC0agii1mHdMZ+qpwOzkhjVa7zgJPogVU9fSWiBkSH+2quRmW8iDA6j911NRTKtc82&#10;Fhb6zayxeVT9gI3eCdHvAxuQ4U3M9s6j6CC2xu1RtQhrGJeRCjvFwFwNhOasuY/idpXf6IQ9FU1j&#10;UQfZhAxvqdrh+kq0xtMhwnrlamCGkZHklevg1QEsg6O5yehoQ1tzXyV9v8YxjMOIIF4NxMpIIkLU&#10;kFf30DOMZOU0HdwkGop2OFyjHVh6Riehw0GHtQ5t63l4JCMwUkmSjJoOjm4GwYsMgPU87qqDhx41&#10;ktWjLLhBdBHocKhO1Eh2mOMsrOfh0alozVjP4646GJAT5gjfkOFhyqOsTtQb7DDHWVjPw6NTOSE1&#10;nHF+VJ8jfEM0tSMPokMKIhplnbzIrefh0alkHK4dagQ6A6yx35XqW9CUqGdevdA3sMbuEQbkc51K&#10;RpG5eiuviKaHu5whYHBCESzqCeoZnYz1TDw6mah33qF5g3beQzklfxnNRavV9WSsZ+LRyUQv6Hbw&#10;zjMirV078bYmerB28RyidZ6TO7CE9Uw8OplTupSimQzugzQkerB2yV1GN/HpRT7rmXh0MhlNKh2I&#10;1kE61HrghWgBvcsloOg8T27hFdYz8ehkMlp5O6R3TnFG4UI07OxysEYNyOl96tYz8ehkMuoDqlVW&#10;J1pPpZDeDB2K1g/pUZfCV9RQno71TDw6HeuZeNShPkAh/TCioXWnlwtGDMjpLbzCei4enY68a+u5&#10;3FWX+oDOBGv8d0UhvRHRnGWXzqSoZ9TJUM7Cei4enU60lbeLAYk2q1BIb8QpheVobva0t/BaWM/F&#10;o9M55UWe0awGhfRGROsCXQrLCout8d9Vl807E+u5eHQ6Uc+8y8EajfYppDfC+gE96mJAoq9Z4N8r&#10;sJ+LR6ejNWQ9l7vq8iYECumHEE3rdKoLRGs9XVJ1M7Gei0enE03tdPLMo5mNDi3LxxNN63R6N1Q0&#10;fYABsZ+LR6cT3W+dDEi0YYBOrAZE0zqd6gLRAubplwiF9Vw8Op2TUjtRh41OrAZE0zqd3g0V7TYD&#10;+7l4dDonGZBouo6aYwOiXnmntA4GJI71XDyC+GXCLrWBaH2VVt4GRA/VTmmdSE6WW+i/sJ6NR3BO&#10;cTkabWFAGhBdzJ2IvF6BW+i/sJ6NR3DWaz4i0RZ3QRoQMSDdDtWT5joL69l4BPHupE5p44ixxIAU&#10;J/oW3k4tvCJiQLrNdRbWs/EI4gakU+NKdK5dGgaOJFrk6vZuqEg4TT72F9az8QjijSud2lujrbxc&#10;JizMae+GsuZwV92M5SysZ+MRnHU/IjrX0/8J6dKc9G6oaEdIN2M5C+vZeATxQ7XTvou++4vLhIWJ&#10;GpBOxbxovQcD8gvr2XgE8UO1kwGJXibEgBQmegtdaR0ZoQ6KzrXTpp2J9Ww8gpx914VomhwDUpjo&#10;QkbIK0Vypyt6efck4bgVJhpKI4TQTMngQlH041g/GkIIVRDdj4WJ9qMjhNBMYUAKgwFBCFUWF3gL&#10;QzEPIVRZGJDCYEAQQpXFO+gKgwFBCFUWb8EuTPRNmQghNFMYkMJgQBBClYUBKQwpLIRQZVEDKQxt&#10;vAihysKAFIab6AihyqKNtzAYEIRQZXETvTC8TBEhVFkYkMJgQO5L3SBazKfLejYIzRJv4y1M9N8D&#10;0T8W04Vouo5/l+AX1rPxCH79A2fWs7krrWXt3Q6S42XN4a4wIIWJLmQtkC5Eoy0MyC+sZ+MR/No3&#10;1rO5q799qQvRqwLsu8KcZECim1bpG7CfjUcQd2b07/t3IWpAOp0xxxH9B+87HapRY0k74S+sZ+MR&#10;xNOpnQzI379kzeGutG+hKFED0ulQPWmuM7GejUcQb0boRNSAaN9CUf76JetHu6tO76mJGhBuxP7C&#10;ejYeQTyt0wlr/B51atQ5jqgB+ceXuqCFaM3hrnip2y+sZ+MRxAxIpz2nVJs1B486peuORAvS+uHu&#10;qNNiVueKNYe7UigO9rPxCGKtrZ3WYXTPSVCcaJ+2opgORL2hTsZyJtaz8QhidYFOkXA06sdpa0C0&#10;oNclRxlN10lgPxeP4BwDEm2dp+7YgGhLYZc+7QwD0iXamon1XDyCWNq406EadU65e9WAk25oW+P3&#10;qNMN4FlYz8Wj04mmUju1k0e7zXiNSQNOuh8R8fwkWgrt5+LR6UQLy5288kiqTuISYQOiC7pTcTna&#10;MMBrFezn4tHpRAvLnbxya/wecYmwASfVBpQ/tsZ/V7zYzX4uHp1O9JU6XbzyjBZeUsZNiKZ2uvzQ&#10;0YYBinr2c/HodKKdSV288mhqXOISYRNOSe1EGwY61XtmYT0Xj07nlLb5qKHkDkgjTvHMWdRxrOfi&#10;0elEO5O6eOXReeKsNSIabnYppJ8yz5lYz8Wj04l2JnUhOk9aeBsR7U2XOhTSox0w0umXCa1n4tHp&#10;RA7WLhFwxnlCB1YjMjqxOuRmM+Z5emeI9Uw8Opno+uvyGhMK6AdyQiH9FEM5E+uZeHQy0dbWLq8x&#10;iTarkCpuSLSQ3qXoFW1Z7tJxNgvrmXh0MtE7IF2aVaIFdF6i2JDo4u7iNUQjrdO7Q6xn4tHJRLsA&#10;uxSWKaAfSEbhq0PeEu8ohvVMPDqZ6NrrcAs94wY6BfSGZNQHOqR3oqm60/Oz1jPx6GSinnmHgzUa&#10;ZUkU0JtyQnono0NExvZUrOfh0clE628nRPgU0BtzgneecRfk5E4s63l4dCrR1E6HOyByrKJG8vQa&#10;Y2syvPPqh+spqbpZWM/Do1OJOi4d7oBknB+88boxGYdrh1bDqJd08iK3nodHpxKtDXTYV9H7HxL1&#10;j+ZE/82MDmksWnnfIydCm1gpF3mUkrp/dABGU5ySPvvEQyL6Ft4Ora3RJoEOURb8wAldFCd1Yskg&#10;DGMwjIAkIyhnQZtWGz8alX0qfa++X+PQeDQuHbaSPFpJ45YRUxqoa/0pWlzW71eZjPbdDlEW/MAJ&#10;NYKdQm3LQAzD8JRRWCXNUQez5qzftLKBif4W1Z2yDMezupGEm+weimqhWuP2aPWlrmEkdFDKUzvB&#10;QEQ1IpoRxTxlXDK8czkKlYmmvqUTU5tbEk3xSJUXQ8aG1qE0g2tEoe/AUORLDtIwLDIqsw/n6GuC&#10;NN7KaK9b4/aoutMJDjI89MpprIw0nQ6gKBqHDrCResJYPCc991lGJVpAz1hrM8lIX2n9wyZkHLDa&#10;kJXRYW2N+64+mZ+eq4wzKageejUqn6LPsD7/rqofrhnpK+0L2IjoAStVTmOtSNMNgzFSUdZnoF76&#10;xKBEHYXKh2tGOljPJzPigwJE87ZSZc8pY36vG1ubQAfLMBhEGPtLBkUpHB2kFhkHbGVHTGvdGrNH&#10;1VN08AG7p7EyNrYMJAYDDen3V3pSzsnwqHcvoEc7NiXSV5sSLf5JkdzxTDIMJELfSbWB6AFb2TvX&#10;3rbG7BHpq43JSPPICFWFugSqrspp4GhzgFS9QQACyDPISMtUzeFmFNIRmqmq6R3t6YyzoWqGApLI&#10;SGNV9TIyIiyEZqqq85VRPFcGADYnK89ZEW1Oa7wIVVDVfaPMREbxXEYIDiBjscjbr4bSA9ZYEaog&#10;FeErkrVvKrcnQyIZtYJK7YiKqrQ5M3K4u0nPRL+V0guSCqVKY2oNZLyyQl6npM/UZ+t30PdkOCk7&#10;Ss+92kGbcfO8qnGECWS1vL67bLUCzUGe04mdVzIKwxgMQyDpeciY6nfRIXWnndL6fI/uoLFoTBqb&#10;xqjodRgeHTwnGhv9dhWi+Iz7UxLpq8PI2LTaBKvRoajFuvuhM4yEPHvNd9yOzvZere/2KBPN7Wpg&#10;NPfdDYzm9uThm9FUo7V6x1mBjcjqWFoVhWiBytveKU11jSR0iIzoYeVmtMbl0UqGgZEx1cG3W/S5&#10;Or1F9AEhOkQhuxiOa0QxookKXps1Vo8qMKIWrZOMfP7T0hpZYUgyog9plRMJxagchXQ2HMNYaPyV&#10;jIWFNX6PqqJorrtRmWlIsqKPJ9LYUAQdatai8CpzEWlMCok7GQ6NVYeUxl3ZWFhY8/GoEzIqMujd&#10;DMoMQ5IVfeiZwsHIQ7MWhlcZUYhSER0Kpp0NxivW/DzqjNabfsMuBiXLkGRFH3pucDgVohB5MdUL&#10;oiMlpUOns8F4xZqrRzuh31a/cfW1qDFGyIo+9LwAHgtndRBrM1RNVykaUh49I7qqijVvj3ZFa1O/&#10;fVVjoj2j8XnRHrU+zyvtjZ0cKQiQFdJqUd1hbM7qdQ6Nb3eseXu0O9VTqjJwHkOSla6jdRf+QJan&#10;9dNi7pCuuuoTL68T1pw92hmlaKw5V9Sd+ogaCKy/65UcK6IP+ANZm0WLy1rI1dNV76SNuTPWnD3a&#10;Ga1Xa86VJSNhof2XtfeIPsAkKzJ4PXS7RR1X7Z7Gsubs0a7owO3QEWhJe+3VidOhb/1Zr4g+4C1Z&#10;tRBptLd2jDpetXMay5qvR7vSKX31TiNSkDEh+oAlqB3XWjheqVj3ZNShDaMxZKQhdr5ta83Xo13J&#10;2AeKxLM6HD+V9mBW4ZzOK/gReSvW4ukiGQ5t2tF6qwVv/TmvfipQdsWaq0c7ojWT4bFf279Vm+ia&#10;EhvavaEEknjaa/pE2vAKr62DPiMSelec7I41V492RAelNVePtOYs9NlPRuafilvncJssr32FZDh0&#10;uH8XWmccCHfvuHTDmqtHO5KRvvqpVqDGkqx08Qp5LwnD4VSPQnSg/2Q4BqSx3mPN06PdyErh3l0r&#10;KtZXT23tXAOESVSNQhRK3zUcVzIM4o5pLGueHu1GRrvrJ+meyoaE6AM+ImMzZUl5Y22yT8loy1S6&#10;bDeseXq0GxkdS5FWV6VbKxkSog/4GHn5Ty/mOzWOu2TMZbc0ljVHj3Yi6x5UxhqpcAtee+/aSQbg&#10;RuGrtbhmS4tXaafMAztjU2pMO2HN0aOdyIi4Mz12Hd5PdmztmLKFB1jdLaI0wgzPp5KHWQVrfh7t&#10;giJcOS3WHD2KpFnfoYPc+q6Zom0X0sjaXD8pM131jow01k5RiDU/j3YhI/rQ+p21dvW5qzojNQ9S&#10;V5BKRhH6O82KOl7JSGNpg+2CNT+PdkCHc4ZjsaLgrD0yuy4ZaQIAeEtGh8qrVkQdV/Q91ji82iU/&#10;bM3Nox3IuGgqzUhfvWNWWks1l1V7EQ5DuX9r0UWkzbuaDA9ulyjEmptHO5BRqJ6ZvnpHdlZAc+DO&#10;B0wl+26IDvPVZHmcTxi/bKx5edSdrENYqdGVyFhlZwRWzwEOJbu1cHXHR1Ya6wnjl401L4+6k3UI&#10;r/bcszsjtZZJXcESstphr1rt/WR1tKzMe8/AmpNHncm647TaAZpR/+i+jqEZM1oKV6aEsqIQRWOd&#10;sebkUWeyvPiV6zYr/XoVqStYjg7gGe2EK/vPs4xg54uF1nw86kpWFL0y9aMxq9BtjeNTrWg9BjCZ&#10;8ZoTbZBVB3JWV1nni4XWfDzqSsZ9IGnVnYkZDht1D3icGSH1yoWdlcboGoVYc/GoI/qtMjz5Va27&#10;+o7sjiuNnboHlCC7I0RaVVvoWkjNwpqLRx3JSl2uiD5kPGbsL26bQxm0yGfUQ1YZkayxd/TorHl4&#10;1I0sh2FF9DHLeFD3gHLMaO2VVnj2WWk4GaJuWPPwqBtZqaDZHvws40HdA8qSdav3VSuMSFYUsrKl&#10;MwNrDh51IvP+xOxuwRlt8oqaVl94BHAxY+FLs8PurChkVWE1C2sOHnVBv0mWkzB7LWZ1iL1qlxeA&#10;wuZkd4wMzd64WQdMp7Zea/wedSHzHW4zvfhZDhiXBaEN8vay35c1NDOdldmS3KWt1xq7Rx3IatuV&#10;Zjkx2jOzjIc+l7oHtCJz075qlhHRJqt+0GRjjd2jDmQezDOiD607rRfr+6KSI4fxgJZktUxamtXi&#10;m5l/7tDWa43bo+pkrsEZjstM46GUbNcLrgC/MduIZHtX+rysWog+pzrWuD2qTmY9Ljv6mGk86LiC&#10;bZj1z29KM7yszFpI9c4Xa8weVSZz3WWnJLVmZ9UJZTy6tZMDfMusAqE0w9vKikKklW8Y9mKN16Oq&#10;ZNbg9DmZv6HWaub6ehXGA7ZkphGRMr39zEuRlVNZ1ng9qkpm6iqzBVZrNMuwWaoe8QKEmG1EMjd7&#10;Zoqh6sa2xupRRTJTVzrsM+ps+oxZFwSHeEEiHMGswuFQVnFdaRDr8z9VxVSWNU6PqqFnnOnhZxzK&#10;M4vlQ1wUhKPITDFYUtoo48DOjJgqprKscXpUCR3UmetKv1fUEdEanFnvkDAecCSzjYgUTR3pAMk8&#10;ALK7eaJYY/SoEtkpomhjhorZM+sdEsYDjmaFEdF3RDzJ7LcMV+qSscbnURUy6x5S5GDWWptd65Mw&#10;HgBfrNhs8gQjN8Ozc9hV6iHW2DyqQHbdI5K6mt2iO0TBHOBCdvrhnT712nSgWJ/3qXTgVcAam0dP&#10;o98l+0LeJxGixqG1NTtlJdGqC2CQ+crt76QD55MIIDtNotTa01jj8uhJdGhnR4af1Ki0lmbdKr9K&#10;xolLggDfsMqISJ9EI9kHxdNFdWtMHj1JdtSqA9rjWKyMOvQdHV7OCfA4yiNbm2iGZBA8Xl323RDp&#10;Sa/SGo9HT5EdDUqeA1prdEXUIWE8AJysNCKSCvl3X8qY3ZUlPXVAWGPx6AlkcLO9/rvR6Ig6rM+Y&#10;IRmpu+sSAC6syi1fdbdAmZ17l6L3Dj7BGodHq9EzyjYeWmMyDD8xw3B9p2j7OcDxaAOtuCty1Z20&#10;lsY1o11ztRGxxuDRSrLbdSV93k/PXP99tSOjKAfjAZDEyrTBkA6N74qqOlisvxfVSiNifb9Hq5hh&#10;PKTvIk79DqudF82RNl2ACcwonN6R0lXv8tCzDNsqI2J9t0crmGU8VPey0PetuNz6Ks2RYjnARLS5&#10;V9z0tfSu0D7LS11xmFjf69FsZEhnGA+r7qHfVg7BjO/7SVpDFMsBFqCNP6OIfVevhkTjmZUjn53O&#10;sL7To5lo7jMOc33m9feTkXrKcEjUOwAe4KmU1pC8xlFs14Fk/ZkMzXzvkfV9Hs1i1oVSGYkR2clw&#10;rC6OX3UdCwA8wJMprSEdQjIkOpCs/54hGasZWN/lUTbyxGfWH2SY9Fs9aTgkUlYAhXii6GlpZhpE&#10;h54MZibW93iUieY282DXb/NUmmpI36/ImZQVQDHkWVqbdjdl1kWsz/coi1n1jkqScSRlBVCY2SmQ&#10;KtIcM7xY67M9inLC7yXDqNQZUQdAExSNPF0bWaFRxP8U6zM9inDCbzQj7QgAizghGtEh9WlB1vo8&#10;jz5BB+qTbdgrRK0DYBMqdGqtkO4TeA2J9TkeedDYnrxvsUrqsCLqANiMp++NrJLHkFh/36M7nGI4&#10;iDoANkeH2QlpLUlpop/eqWX9PY/eoUP06Rveq6T5USQHOIjZdw4qSQecDnIrrWL9eY9e0XfoMD3l&#10;2ZKuAjiYU7q1hmRMFIFp3vKYrT/jkT5Ddxv0macYDUmG46foDgAO4ZT6CIpJzgZ1DgAwwZAgS4qu&#10;MBwAcAsdFieltpAtpaowHADwERiSM4XhAIA0MCRnSIZjNBgAAKSizptT7pGcotGZRjsuACyDqKS3&#10;SFMBwOPoHoQOI+uQQrWkaEO/FdEGAJRCr0mRR3vShboOGkaDaAMAWjBe6UGK6znJaOg3INoAgLao&#10;8I4xWSNFfxgNANgSGROlUqiZ5EjpKb11WM8UowEAR6EC/Elvr83QNTVFTQMA4AsdhrrEplevE6H8&#10;0iiA65koerv7D2UBAByPIhSlZ5Sm0WFqHbI7SZGY5kqEAQCQjA5UGRVFKjpk5Z13K87LEA5Dochi&#10;1C8wFgAAD6H0zqip6GDWAf2EgZGB0He+GgmloDAUAABNkZHRQT6iGEmHuyTDM4yPpPdDSeN/S/rv&#10;489L+vv6LBkGjAMAAAAAAAAAAAAAAAAAAAAAAAAAAAAAAAAAAAAAAAAAAAAAAAAAAAAAAAAAAAAA&#10;AAAAAAAAAAAAAAAAAAAAAAAAAAAAAAAAAAAAAAAAAAAAAAAAAAAAAAAAAAAAAAAAAAAAAAAAAAAA&#10;AAAAAAAAAAAAAAAAAAAAAAAAAAAAAAAAAAAAAAAAAAAAAAAAAAAAAEzlL3/5f21IwMTKOd/aAAAA&#10;AElFTkSuQmCCUEsDBAoAAAAAAAAAIQAosU1yLAgAACwIAAAUAAAAZHJzL21lZGlhL2ltYWdlMi5z&#10;dmc8c3ZnIHZpZXdCb3g9IjAgMCAxMDAgOTQuNiIgeG1sbnM9Imh0dHA6Ly93d3cudzMub3JnLzIw&#10;MDAvc3ZnIiB4bWxuczp4bGluaz0iaHR0cDovL3d3dy53My5vcmcvMTk5OS94bGluayIgb3ZlcmZs&#10;b3c9ImhpZGRlbiI+PGcgaWQ9IkxheWVyXzIiPjwvZz48ZyBpZD0iTGF5ZXJfMSI+PHBhdGggZD0i&#10;TTgwLjMgMjQuMkM3My41IDE0LjcgNjIuNSA4LjYgNTAgOC42IDM3LjUgOC42IDI2LjQgMTQuOCAx&#10;OS43IDI0LjMgMTkuNyAyNC4zIDE5LjcgMjQuMyAxOS42IDI0LjQgMTkuNSAyNC41IDE5LjQgMjQu&#10;NiAxOS40IDI0LjcgMTUuMiAzMC43IDEyLjggMzggMTIuOCA0NS45IDEyLjggNTMuOCAxNS4zIDYx&#10;LjEgMTkuNCA2Ny4xIDE5LjUgNjcuMiAxOS41IDY3LjMgMTkuNiA2Ny41IDE5LjYgNjcuNSAxOS42&#10;IDY3LjUgMTkuNyA2Ny42IDI2LjUgNzcuMSAzNy41IDgzLjIgNTAgODMuMiA2Mi41IDgzLjIgNzMu&#10;NiA3NyA4MC4zIDY3LjUgODAuMyA2Ny41IDgwLjMgNjcuNSA4MC40IDY3LjQgODAuNSA2Ny4zIDgw&#10;LjYgNjcuMiA4MC42IDY3LjEgODQuOCA2MS4xIDg3LjIgNTMuOCA4Ny4yIDQ1LjkgODcuMiAzOCA4&#10;NC43IDMwLjcgODAuNiAyNC43IDgwLjUgMjQuNSA4MC41IDI0LjQgODAuMyAyNC4yIDgwLjQgMjQu&#10;MiA4MC4zIDI0LjIgODAuMyAyNC4yWk0zNy4xIDE1LjJDMzQuMSAxOC42IDMxLjcgMjMuMiAzMC4x&#10;IDI4LjUgMjcuOCAyNy42IDI1LjggMjYuNCAyNCAyNS4yIDI3LjQgMjAuOCAzMS45IDE3LjMgMzcu&#10;MSAxNS4yWk0yMS43IDI4LjRDMjMuOSAyOS45IDI2LjMgMzEuMiAyOS4xIDMyLjMgMjguMyAzNS45&#10;IDI3LjggMzkuNyAyNy43IDQzLjdMMTYuOCA0My43QzE3LjIgMzguMiAxOC45IDMyLjkgMjEuNyAy&#10;OC40Wk0yMS43IDYzLjJDMTguOSA1OC43IDE3LjIgNTMuNCAxNi44IDQ3LjhMMjcuNiA0Ny44QzI3&#10;LjcgNTEuOCAyOC4yIDU1LjcgMjkgNTkuMiAyNi4zIDYwLjMgMjMuOCA2MS43IDIxLjcgNjMuMlpN&#10;MjQgNjYuNEMyNS44IDY1LjEgMjcuOSA2NCAzMC4xIDYzLjEgMzEuOCA2OC41IDM0LjIgNzMgMzcu&#10;MSA3Ni40IDMxLjkgNzQuMyAyNy40IDcwLjggMjQgNjYuNFpNNDggNzguOEM0MiA3Ny42IDM2Ljgg&#10;NzAuOSAzMy45IDYxLjcgMzguMiA2MC40IDQzIDU5LjYgNDggNTkuNEw0OCA3OC44Wk00OCA1NS40&#10;QzQyLjcgNTUuNiAzNy41IDU2LjQgMzIuOSA1Ny44IDMyLjIgNTQuNiAzMS43IDUxLjIgMzEuNiA0&#10;Ny43TDQ4IDQ3LjcgNDggNTUuNFpNNDggNDMuOCAzMS42IDQzLjhDMzEuNyA0MC4zIDMyLjIgMzYu&#10;OSAzMi45IDMzLjcgMzcuNSAzNS4xIDQyLjcgMzYgNDggMzYuMUw0OCA0My44Wk00OCAzMi4yQzQz&#10;IDMyIDM4LjIgMzEuMiAzMy45IDI5LjkgMzYuOCAyMC43IDQyIDE0IDQ4IDEyLjhMNDggMzIuMlpN&#10;NzYgMjUuMkM3NC4yIDI2LjUgNzIuMSAyNy42IDY5LjkgMjguNSA2OC4yIDIzLjEgNjUuOCAxOC42&#10;IDYyLjkgMTUuMiA2OC4xIDE3LjMgNzIuNiAyMC44IDc2IDI1LjJaTTUyIDEyLjhDNTggMTQgNjMu&#10;MiAyMC43IDY2LjEgMjkuOSA2MS44IDMxLjIgNTcgMzIgNTIgMzIuMkw1MiAxMi44Wk01MiAzNi4y&#10;QzU3LjMgMzYgNjIuNSAzNS4yIDY3LjEgMzMuOCA2Ny44IDM3IDY4LjMgNDAuNCA2OC40IDQzLjlM&#10;NTIgNDMuOSA1MiAzNi4yWk01MiA0Ny44IDY4LjQgNDcuOEM2OC4zIDUxLjMgNjcuOCA1NC43IDY3&#10;LjEgNTcuOSA2Mi41IDU2LjUgNTcuMyA1NS42IDUyIDU1LjVMNTIgNDcuOFpNNTIgNzguOCA1MiA1&#10;OS40QzU3IDU5LjYgNjEuOCA2MC40IDY2LjEgNjEuNyA2My4yIDcwLjkgNTggNzcuNiA1MiA3OC44&#10;Wk02Mi45IDc2LjRDNjUuOSA3MyA2OC4zIDY4LjQgNjkuOSA2My4xIDcyLjIgNjQgNzQuMiA2NS4y&#10;IDc2IDY2LjQgNzIuNiA3MC44IDY4LjEgNzQuMyA2Mi45IDc2LjRaTTc4LjMgNjMuMkM3Ni4xIDYx&#10;LjcgNzMuNyA2MC40IDcwLjkgNTkuMyA3MS43IDU1LjcgNzIuMiA1MS45IDcyLjMgNDcuOUw4My4x&#10;IDQ3LjlDODIuOCA1My40IDgxLjEgNTguNyA3OC4zIDYzLjJaTTgzLjIgNDMuOCA3Mi40IDQzLjhD&#10;NzIuMyAzOS44IDcxLjggMzUuOSA3MSAzMi40IDczLjcgMzEuMyA3Ni4yIDMwIDc4LjQgMjguNSA4&#10;MS4xIDMyLjkgODIuOCAzOC4yIDgzLjIgNDMuOFoiLz48L2c+PC9zdmc+UEsDBBQABgAIAAAAIQDr&#10;kUtX2gAAAAMBAAAPAAAAZHJzL2Rvd25yZXYueG1sTI/BTsMwEETvSPyDtUjcqEMQUIU4FURwAVUq&#10;pQeObryNLeJ1FDtp4OtZuMBlpNGsZt6Wq9l3YsIhukAKLhcZCKQmGEetgt3b08USREyajO4CoYJP&#10;jLCqTk9KXZhwpFectqkVXEKx0ApsSn0hZWwseh0XoUfi7BAGrxPboZVm0Ecu953Ms+xGeu2IF6zu&#10;sbbYfGxHr2B6WT++P9t1fXt4sKNzX/Vmlzulzs/m+zsQCef0dww/+IwOFTPtw0gmik4BP5J+lbOr&#10;jN1eQb68BlmV8j979Q0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J+hoMTIAQAAwAMAAA4AAAAAAAAAAAAAAAAAQwIAAGRycy9lMm9Eb2MueG1s&#10;UEsBAi0ACgAAAAAAAAAhALN1F2HSJgAA0iYAABQAAAAAAAAAAAAAAAAANwQAAGRycy9tZWRpYS9p&#10;bWFnZTEucG5nUEsBAi0ACgAAAAAAAAAhACixTXIsCAAALAgAABQAAAAAAAAAAAAAAAAAOysAAGRy&#10;cy9tZWRpYS9pbWFnZTIuc3ZnUEsBAi0AFAAGAAgAAAAhAOuRS1faAAAAAwEAAA8AAAAAAAAAAAAA&#10;AAAAmTMAAGRycy9kb3ducmV2LnhtbFBLAQItABQABgAIAAAAIQAiVg7uxwAAAKUBAAAZAAAAAAAA&#10;AAAAAAAAAKA0AABkcnMvX3JlbHMvZTJvRG9jLnhtbC5yZWxzUEsFBgAAAAAHAAcAvgEAAJ41AAAA&#10;AA==&#10;" o:bullet="t">
        <v:imagedata r:id="rId1" o:title="" cropbottom="-1650f" cropleft="-4629f" cropright="-2924f"/>
      </v:shape>
    </w:pict>
  </w:numPicBullet>
  <w:abstractNum w:abstractNumId="0" w15:restartNumberingAfterBreak="0">
    <w:nsid w:val="01D275C8"/>
    <w:multiLevelType w:val="hybridMultilevel"/>
    <w:tmpl w:val="266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3494BA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2417290">
    <w:abstractNumId w:val="2"/>
  </w:num>
  <w:num w:numId="2" w16cid:durableId="1745839297">
    <w:abstractNumId w:val="1"/>
  </w:num>
  <w:num w:numId="3" w16cid:durableId="112866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46"/>
    <w:rsid w:val="00002A2B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15F50"/>
    <w:rsid w:val="00140582"/>
    <w:rsid w:val="00144334"/>
    <w:rsid w:val="00157DB0"/>
    <w:rsid w:val="001634AC"/>
    <w:rsid w:val="00172505"/>
    <w:rsid w:val="00173B36"/>
    <w:rsid w:val="00177BCB"/>
    <w:rsid w:val="001E5794"/>
    <w:rsid w:val="001F6D5E"/>
    <w:rsid w:val="00210348"/>
    <w:rsid w:val="00217454"/>
    <w:rsid w:val="002251C8"/>
    <w:rsid w:val="0023600D"/>
    <w:rsid w:val="00241482"/>
    <w:rsid w:val="00243548"/>
    <w:rsid w:val="0025292F"/>
    <w:rsid w:val="00261E7B"/>
    <w:rsid w:val="00262B06"/>
    <w:rsid w:val="002856D1"/>
    <w:rsid w:val="00293BB8"/>
    <w:rsid w:val="002954B8"/>
    <w:rsid w:val="002A4A92"/>
    <w:rsid w:val="002B0852"/>
    <w:rsid w:val="002C0662"/>
    <w:rsid w:val="002D5478"/>
    <w:rsid w:val="00320ECB"/>
    <w:rsid w:val="003443BF"/>
    <w:rsid w:val="00344FC0"/>
    <w:rsid w:val="00353DB4"/>
    <w:rsid w:val="00377A0D"/>
    <w:rsid w:val="00382737"/>
    <w:rsid w:val="003E02DA"/>
    <w:rsid w:val="003E1692"/>
    <w:rsid w:val="003E7783"/>
    <w:rsid w:val="00442A0E"/>
    <w:rsid w:val="00443C70"/>
    <w:rsid w:val="004A1A55"/>
    <w:rsid w:val="004A4C74"/>
    <w:rsid w:val="004B1140"/>
    <w:rsid w:val="004B4E94"/>
    <w:rsid w:val="004E5226"/>
    <w:rsid w:val="004E6AB2"/>
    <w:rsid w:val="004E70E8"/>
    <w:rsid w:val="0050447A"/>
    <w:rsid w:val="00535F87"/>
    <w:rsid w:val="00557EEB"/>
    <w:rsid w:val="00564622"/>
    <w:rsid w:val="0059392F"/>
    <w:rsid w:val="005A3E0B"/>
    <w:rsid w:val="005B3227"/>
    <w:rsid w:val="006365ED"/>
    <w:rsid w:val="00665632"/>
    <w:rsid w:val="0067056E"/>
    <w:rsid w:val="0068094B"/>
    <w:rsid w:val="00686284"/>
    <w:rsid w:val="006917DB"/>
    <w:rsid w:val="006F7334"/>
    <w:rsid w:val="0073402D"/>
    <w:rsid w:val="00792D43"/>
    <w:rsid w:val="007B30FE"/>
    <w:rsid w:val="007B7A61"/>
    <w:rsid w:val="007E1BAE"/>
    <w:rsid w:val="007E1FA8"/>
    <w:rsid w:val="007E6083"/>
    <w:rsid w:val="00855181"/>
    <w:rsid w:val="00882F23"/>
    <w:rsid w:val="0089047A"/>
    <w:rsid w:val="00893361"/>
    <w:rsid w:val="008A1020"/>
    <w:rsid w:val="008A1250"/>
    <w:rsid w:val="008A1FCF"/>
    <w:rsid w:val="008A7C24"/>
    <w:rsid w:val="008B1112"/>
    <w:rsid w:val="008C78F5"/>
    <w:rsid w:val="008E457A"/>
    <w:rsid w:val="00914419"/>
    <w:rsid w:val="00962E61"/>
    <w:rsid w:val="00986331"/>
    <w:rsid w:val="009A6667"/>
    <w:rsid w:val="009C4B14"/>
    <w:rsid w:val="009C7105"/>
    <w:rsid w:val="00A122BB"/>
    <w:rsid w:val="00A37F9E"/>
    <w:rsid w:val="00A87EF1"/>
    <w:rsid w:val="00AB7FE5"/>
    <w:rsid w:val="00AC1E5A"/>
    <w:rsid w:val="00B00401"/>
    <w:rsid w:val="00B14E21"/>
    <w:rsid w:val="00B54AD3"/>
    <w:rsid w:val="00B62B99"/>
    <w:rsid w:val="00B643D0"/>
    <w:rsid w:val="00B71E93"/>
    <w:rsid w:val="00B87704"/>
    <w:rsid w:val="00B87E22"/>
    <w:rsid w:val="00BA3E51"/>
    <w:rsid w:val="00BA495D"/>
    <w:rsid w:val="00BB3142"/>
    <w:rsid w:val="00BB4A6F"/>
    <w:rsid w:val="00BD6049"/>
    <w:rsid w:val="00BF21DD"/>
    <w:rsid w:val="00BF307D"/>
    <w:rsid w:val="00C05C31"/>
    <w:rsid w:val="00C155FC"/>
    <w:rsid w:val="00C532FC"/>
    <w:rsid w:val="00C62F46"/>
    <w:rsid w:val="00C75D84"/>
    <w:rsid w:val="00C857CB"/>
    <w:rsid w:val="00C92FA2"/>
    <w:rsid w:val="00CA5CD9"/>
    <w:rsid w:val="00CC5ED4"/>
    <w:rsid w:val="00CD5E3E"/>
    <w:rsid w:val="00CF477F"/>
    <w:rsid w:val="00D04093"/>
    <w:rsid w:val="00D0794D"/>
    <w:rsid w:val="00D140DF"/>
    <w:rsid w:val="00D60012"/>
    <w:rsid w:val="00D666BB"/>
    <w:rsid w:val="00D704DF"/>
    <w:rsid w:val="00D720DF"/>
    <w:rsid w:val="00D92ED4"/>
    <w:rsid w:val="00D94ABF"/>
    <w:rsid w:val="00D95A19"/>
    <w:rsid w:val="00E033E0"/>
    <w:rsid w:val="00E20245"/>
    <w:rsid w:val="00E357CA"/>
    <w:rsid w:val="00E4379F"/>
    <w:rsid w:val="00E65596"/>
    <w:rsid w:val="00EA0042"/>
    <w:rsid w:val="00EB1D1B"/>
    <w:rsid w:val="00EB2EE0"/>
    <w:rsid w:val="00EE062A"/>
    <w:rsid w:val="00F27759"/>
    <w:rsid w:val="00F36875"/>
    <w:rsid w:val="00F51E3E"/>
    <w:rsid w:val="00F53B71"/>
    <w:rsid w:val="00F716E1"/>
    <w:rsid w:val="00F8218E"/>
    <w:rsid w:val="00F908C3"/>
    <w:rsid w:val="00F91753"/>
    <w:rsid w:val="00FB1F01"/>
    <w:rsid w:val="00FD59A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BA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CEDB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85A5C1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276E8B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3494BA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000000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276E8B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3494BA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2683C6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000000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276E8B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276E8B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1A495C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3494BA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3494BA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2683C6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A696A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2683C6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A696A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la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205749ADB47EDB40F33320709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D9447-32BA-48E3-BF18-9506913231B4}"/>
      </w:docPartPr>
      <w:docPartBody>
        <w:p w:rsidR="00147B43" w:rsidRDefault="00067202">
          <w:pPr>
            <w:pStyle w:val="AA5205749ADB47EDB40F333207094CA0"/>
          </w:pPr>
          <w:r w:rsidRPr="00173B36">
            <w:t>CONTACT</w:t>
          </w:r>
        </w:p>
      </w:docPartBody>
    </w:docPart>
    <w:docPart>
      <w:docPartPr>
        <w:name w:val="47D249DE40C74A9290A28511D9F9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B140-A6EE-41AC-8AB5-A84BC2760538}"/>
      </w:docPartPr>
      <w:docPartBody>
        <w:p w:rsidR="00147B43" w:rsidRDefault="00067202">
          <w:pPr>
            <w:pStyle w:val="47D249DE40C74A9290A28511D9F9C03B"/>
          </w:pPr>
          <w:r w:rsidRPr="00173B36">
            <w:t>PROFILE</w:t>
          </w:r>
        </w:p>
      </w:docPartBody>
    </w:docPart>
    <w:docPart>
      <w:docPartPr>
        <w:name w:val="DCAF92AC3A6E462A89AECCF41271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BA5EC-0A5E-4E5A-ACF4-4C7EAF46035C}"/>
      </w:docPartPr>
      <w:docPartBody>
        <w:p w:rsidR="00147B43" w:rsidRDefault="00067202">
          <w:pPr>
            <w:pStyle w:val="DCAF92AC3A6E462A89AECCF412715CC4"/>
          </w:pPr>
          <w:r w:rsidRPr="00173B36">
            <w:t>SKILLS</w:t>
          </w:r>
        </w:p>
      </w:docPartBody>
    </w:docPart>
    <w:docPart>
      <w:docPartPr>
        <w:name w:val="7F0B7E98CB18463ABBFC3C6E8D85F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0130-1E3C-4FFA-8C85-20DB8F318243}"/>
      </w:docPartPr>
      <w:docPartBody>
        <w:p w:rsidR="00147B43" w:rsidRDefault="00067202">
          <w:pPr>
            <w:pStyle w:val="7F0B7E98CB18463ABBFC3C6E8D85FA49"/>
          </w:pPr>
          <w:r w:rsidRPr="00173B36">
            <w:t>EXPERIENCE</w:t>
          </w:r>
        </w:p>
      </w:docPartBody>
    </w:docPart>
    <w:docPart>
      <w:docPartPr>
        <w:name w:val="B653980C2C32489DAFB3DB81ADEA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04F2A-5210-4BB8-8349-62025EE475F8}"/>
      </w:docPartPr>
      <w:docPartBody>
        <w:p w:rsidR="00147B43" w:rsidRDefault="00D24D0C" w:rsidP="00D24D0C">
          <w:pPr>
            <w:pStyle w:val="B653980C2C32489DAFB3DB81ADEAB7A4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61585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C"/>
    <w:rsid w:val="00067202"/>
    <w:rsid w:val="00147B43"/>
    <w:rsid w:val="00281268"/>
    <w:rsid w:val="003F0425"/>
    <w:rsid w:val="00D24D0C"/>
    <w:rsid w:val="00D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5205749ADB47EDB40F333207094CA0">
    <w:name w:val="AA5205749ADB47EDB40F333207094CA0"/>
  </w:style>
  <w:style w:type="paragraph" w:customStyle="1" w:styleId="47D249DE40C74A9290A28511D9F9C03B">
    <w:name w:val="47D249DE40C74A9290A28511D9F9C03B"/>
  </w:style>
  <w:style w:type="paragraph" w:customStyle="1" w:styleId="DCAF92AC3A6E462A89AECCF412715CC4">
    <w:name w:val="DCAF92AC3A6E462A89AECCF412715CC4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7F0B7E98CB18463ABBFC3C6E8D85FA49">
    <w:name w:val="7F0B7E98CB18463ABBFC3C6E8D85FA49"/>
  </w:style>
  <w:style w:type="paragraph" w:customStyle="1" w:styleId="B653980C2C32489DAFB3DB81ADEAB7A4">
    <w:name w:val="B653980C2C32489DAFB3DB81ADEAB7A4"/>
    <w:rsid w:val="00D24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000000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2022-06-15T19:46:00Z</dcterms:created>
  <dcterms:modified xsi:type="dcterms:W3CDTF">2022-07-23T17:00:00Z</dcterms:modified>
</cp:coreProperties>
</file>